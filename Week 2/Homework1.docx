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D7" w:rsidRDefault="00EA15EF">
      <w:pPr>
        <w:pStyle w:val="Title"/>
      </w:pPr>
      <w:r>
        <w:t>Homework</w:t>
      </w:r>
      <w:r w:rsidR="00B224C7">
        <w:t xml:space="preserve">: </w:t>
      </w:r>
      <w:proofErr w:type="spellStart"/>
      <w:r w:rsidR="00B224C7">
        <w:t>ggplot</w:t>
      </w:r>
      <w:proofErr w:type="spellEnd"/>
      <w:r w:rsidR="00B224C7">
        <w:t xml:space="preserve"> </w:t>
      </w:r>
      <w:bookmarkStart w:id="0" w:name="_GoBack"/>
      <w:bookmarkEnd w:id="0"/>
    </w:p>
    <w:p w:rsidR="006F7AD7" w:rsidRDefault="0034637B">
      <w:pPr>
        <w:pStyle w:val="Heading1"/>
      </w:pPr>
      <w:r>
        <w:t>Section 3</w:t>
      </w:r>
    </w:p>
    <w:p w:rsidR="002A2206" w:rsidRPr="002A2206" w:rsidRDefault="0042416E" w:rsidP="002A2206">
      <w:r>
        <w:rPr>
          <w:noProof/>
          <w:lang w:eastAsia="en-US"/>
        </w:rPr>
        <w:drawing>
          <wp:inline distT="0" distB="0" distL="0" distR="0">
            <wp:extent cx="538162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34637B" w:rsidP="00B224C7">
      <w:pPr>
        <w:pStyle w:val="Heading1"/>
      </w:pPr>
      <w:r>
        <w:t>Section 4</w:t>
      </w:r>
    </w:p>
    <w:p w:rsidR="00B224C7" w:rsidRDefault="0042416E" w:rsidP="00B224C7">
      <w:r>
        <w:rPr>
          <w:noProof/>
          <w:lang w:eastAsia="en-US"/>
        </w:rPr>
        <w:drawing>
          <wp:inline distT="0" distB="0" distL="0" distR="0" wp14:anchorId="1B10FE32" wp14:editId="75F48B58">
            <wp:extent cx="538162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c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34637B" w:rsidP="00B224C7">
      <w:pPr>
        <w:pStyle w:val="Heading1"/>
      </w:pPr>
      <w:r>
        <w:lastRenderedPageBreak/>
        <w:t>Section 5</w:t>
      </w:r>
    </w:p>
    <w:p w:rsidR="002A2206" w:rsidRPr="002A2206" w:rsidRDefault="0042416E" w:rsidP="002A2206">
      <w:r>
        <w:rPr>
          <w:noProof/>
          <w:lang w:eastAsia="en-US"/>
        </w:rPr>
        <w:drawing>
          <wp:inline distT="0" distB="0" distL="0" distR="0" wp14:anchorId="7BD76B39" wp14:editId="12395DC6">
            <wp:extent cx="5381625" cy="233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c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34637B" w:rsidP="00B224C7">
      <w:pPr>
        <w:pStyle w:val="Heading1"/>
      </w:pPr>
      <w:r>
        <w:t>Section 6</w:t>
      </w:r>
    </w:p>
    <w:p w:rsidR="00B224C7" w:rsidRDefault="0042416E" w:rsidP="00B224C7">
      <w:r>
        <w:rPr>
          <w:noProof/>
          <w:lang w:eastAsia="en-US"/>
        </w:rPr>
        <w:drawing>
          <wp:inline distT="0" distB="0" distL="0" distR="0" wp14:anchorId="2FBF5154" wp14:editId="599FD93B">
            <wp:extent cx="5381625" cy="2333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c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34637B" w:rsidP="00B224C7">
      <w:pPr>
        <w:pStyle w:val="Heading1"/>
      </w:pPr>
      <w:r>
        <w:lastRenderedPageBreak/>
        <w:t>Section 7</w:t>
      </w:r>
    </w:p>
    <w:p w:rsidR="002A2206" w:rsidRPr="002A2206" w:rsidRDefault="0042416E" w:rsidP="002A2206">
      <w:r>
        <w:rPr>
          <w:noProof/>
          <w:lang w:eastAsia="en-US"/>
        </w:rPr>
        <w:drawing>
          <wp:inline distT="0" distB="0" distL="0" distR="0" wp14:anchorId="1175496F" wp14:editId="5B8EE391">
            <wp:extent cx="53816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c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206" w:rsidRPr="002A220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C7"/>
    <w:rsid w:val="002A2206"/>
    <w:rsid w:val="0034637B"/>
    <w:rsid w:val="0042416E"/>
    <w:rsid w:val="006E780C"/>
    <w:rsid w:val="006F7AD7"/>
    <w:rsid w:val="00A55C25"/>
    <w:rsid w:val="00B224C7"/>
    <w:rsid w:val="00EA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790BF-37E4-41F5-ADB4-A5197319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_000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10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Harvey</dc:creator>
  <cp:keywords/>
  <cp:lastModifiedBy>Christine Harvey</cp:lastModifiedBy>
  <cp:revision>3</cp:revision>
  <dcterms:created xsi:type="dcterms:W3CDTF">2014-09-17T21:19:00Z</dcterms:created>
  <dcterms:modified xsi:type="dcterms:W3CDTF">2014-09-17T21:28:00Z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