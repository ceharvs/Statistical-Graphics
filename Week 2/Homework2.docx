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AD7" w:rsidRDefault="00EA15EF">
      <w:pPr>
        <w:pStyle w:val="Title"/>
      </w:pPr>
      <w:r>
        <w:t>Homework</w:t>
      </w:r>
      <w:r w:rsidR="00B224C7">
        <w:t xml:space="preserve">: </w:t>
      </w:r>
      <w:proofErr w:type="spellStart"/>
      <w:r w:rsidR="00B224C7">
        <w:t>g</w:t>
      </w:r>
      <w:bookmarkStart w:id="0" w:name="_GoBack"/>
      <w:bookmarkEnd w:id="0"/>
      <w:r w:rsidR="00B224C7">
        <w:t>gplot</w:t>
      </w:r>
      <w:proofErr w:type="spellEnd"/>
      <w:r w:rsidR="00B224C7">
        <w:t xml:space="preserve"> </w:t>
      </w:r>
      <w:proofErr w:type="spellStart"/>
      <w:r w:rsidR="00B224C7">
        <w:t>Univariate</w:t>
      </w:r>
      <w:proofErr w:type="spellEnd"/>
      <w:r w:rsidR="00B224C7">
        <w:t xml:space="preserve"> Distribution Graphics</w:t>
      </w:r>
    </w:p>
    <w:p w:rsidR="004319EA" w:rsidRPr="004319EA" w:rsidRDefault="004319EA">
      <w:pPr>
        <w:pStyle w:val="Heading1"/>
        <w:rPr>
          <w:color w:val="auto"/>
        </w:rPr>
      </w:pPr>
      <w:r w:rsidRPr="004319EA">
        <w:rPr>
          <w:color w:val="auto"/>
        </w:rPr>
        <w:t>Christine Harvey</w:t>
      </w:r>
    </w:p>
    <w:p w:rsidR="006F7AD7" w:rsidRDefault="00B224C7">
      <w:pPr>
        <w:pStyle w:val="Heading1"/>
      </w:pPr>
      <w:r>
        <w:t xml:space="preserve">1. The Standard Normal </w:t>
      </w:r>
      <w:proofErr w:type="spellStart"/>
      <w:r>
        <w:t>Quantile</w:t>
      </w:r>
      <w:proofErr w:type="spellEnd"/>
      <w:r>
        <w:t xml:space="preserve"> Plot</w:t>
      </w:r>
    </w:p>
    <w:p w:rsidR="002A2206" w:rsidRPr="002A2206" w:rsidRDefault="000A7760" w:rsidP="002A2206">
      <w:r>
        <w:rPr>
          <w:noProof/>
          <w:lang w:eastAsia="en-US"/>
        </w:rPr>
        <w:drawing>
          <wp:inline distT="0" distB="0" distL="0" distR="0">
            <wp:extent cx="5819775" cy="3467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C7" w:rsidRDefault="00B224C7" w:rsidP="00B224C7">
      <w:pPr>
        <w:pStyle w:val="Heading1"/>
      </w:pPr>
      <w:r>
        <w:lastRenderedPageBreak/>
        <w:t>2.2 Juxtaposed Density Plots</w:t>
      </w:r>
    </w:p>
    <w:p w:rsidR="00B224C7" w:rsidRDefault="000A7760" w:rsidP="00B224C7">
      <w:r>
        <w:rPr>
          <w:noProof/>
          <w:lang w:eastAsia="en-US"/>
        </w:rPr>
        <w:drawing>
          <wp:inline distT="0" distB="0" distL="0" distR="0">
            <wp:extent cx="5819775" cy="3467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C7" w:rsidRDefault="00B224C7" w:rsidP="00B224C7">
      <w:pPr>
        <w:pStyle w:val="Heading1"/>
      </w:pPr>
      <w:r>
        <w:t>3.2 Juxtaposed Density Plots</w:t>
      </w:r>
    </w:p>
    <w:p w:rsidR="002A2206" w:rsidRPr="002A2206" w:rsidRDefault="000A7760" w:rsidP="002A2206">
      <w:r>
        <w:rPr>
          <w:noProof/>
          <w:lang w:eastAsia="en-US"/>
        </w:rPr>
        <w:drawing>
          <wp:inline distT="0" distB="0" distL="0" distR="0">
            <wp:extent cx="5943600" cy="3126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c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C7" w:rsidRDefault="00B224C7" w:rsidP="00B224C7">
      <w:pPr>
        <w:pStyle w:val="Heading1"/>
      </w:pPr>
      <w:r>
        <w:lastRenderedPageBreak/>
        <w:t xml:space="preserve">4.2 One </w:t>
      </w:r>
      <w:proofErr w:type="spellStart"/>
      <w:r>
        <w:t>Eda</w:t>
      </w:r>
      <w:proofErr w:type="spellEnd"/>
      <w:r>
        <w:t xml:space="preserve"> plot</w:t>
      </w:r>
    </w:p>
    <w:p w:rsidR="00B224C7" w:rsidRDefault="000A7760" w:rsidP="00B224C7">
      <w:r>
        <w:rPr>
          <w:noProof/>
          <w:lang w:eastAsia="en-US"/>
        </w:rPr>
        <w:drawing>
          <wp:inline distT="0" distB="0" distL="0" distR="0">
            <wp:extent cx="5943600" cy="41573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c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C7" w:rsidRDefault="00B224C7" w:rsidP="00B224C7">
      <w:pPr>
        <w:pStyle w:val="Heading1"/>
      </w:pPr>
      <w:r>
        <w:t>6.4 Q-Q Plot with Reference Line</w:t>
      </w:r>
    </w:p>
    <w:p w:rsidR="002A2206" w:rsidRPr="002A2206" w:rsidRDefault="000A7760" w:rsidP="002A2206">
      <w:r>
        <w:rPr>
          <w:noProof/>
          <w:lang w:eastAsia="en-US"/>
        </w:rPr>
        <w:drawing>
          <wp:inline distT="0" distB="0" distL="0" distR="0">
            <wp:extent cx="5943600" cy="2567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c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206" w:rsidRPr="002A220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C7"/>
    <w:rsid w:val="000A7760"/>
    <w:rsid w:val="00281604"/>
    <w:rsid w:val="002A2206"/>
    <w:rsid w:val="004319EA"/>
    <w:rsid w:val="006F7AD7"/>
    <w:rsid w:val="00B224C7"/>
    <w:rsid w:val="00EA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790BF-37E4-41F5-ADB4-A5197319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_000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</Template>
  <TotalTime>6</TotalTime>
  <Pages>3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Harvey</dc:creator>
  <cp:keywords/>
  <cp:lastModifiedBy>Christine Harvey</cp:lastModifiedBy>
  <cp:revision>4</cp:revision>
  <dcterms:created xsi:type="dcterms:W3CDTF">2014-09-17T21:19:00Z</dcterms:created>
  <dcterms:modified xsi:type="dcterms:W3CDTF">2014-09-20T01:35:00Z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