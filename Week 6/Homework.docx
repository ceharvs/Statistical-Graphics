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AD7" w:rsidRDefault="00EA15EF" w:rsidP="00694E72">
      <w:pPr>
        <w:pStyle w:val="Title"/>
      </w:pPr>
      <w:r>
        <w:t>Homework</w:t>
      </w:r>
      <w:r w:rsidR="00B224C7">
        <w:t xml:space="preserve">: </w:t>
      </w:r>
      <w:r w:rsidR="001B1A76">
        <w:t>Regression and Smoothing 2D Domain</w:t>
      </w:r>
    </w:p>
    <w:p w:rsidR="00694E72" w:rsidRDefault="00C0187B" w:rsidP="00694E72">
      <w:r>
        <w:t xml:space="preserve">Due:  </w:t>
      </w:r>
      <w:r w:rsidR="001B1A76">
        <w:t>9 points</w:t>
      </w:r>
    </w:p>
    <w:p w:rsidR="00C87771" w:rsidRPr="00694E72" w:rsidRDefault="00C87771" w:rsidP="00694E72">
      <w:r>
        <w:t>Revise the plot in 3.3</w:t>
      </w:r>
    </w:p>
    <w:p w:rsidR="006F7AD7" w:rsidRDefault="001B1A76">
      <w:pPr>
        <w:pStyle w:val="Heading1"/>
      </w:pPr>
      <w:r>
        <w:t>2</w:t>
      </w:r>
      <w:r w:rsidR="00C87771">
        <w:t xml:space="preserve">: </w:t>
      </w:r>
      <w:r>
        <w:t>Plot of choice</w:t>
      </w:r>
    </w:p>
    <w:p w:rsidR="002A2206" w:rsidRPr="002A2206" w:rsidRDefault="00376344" w:rsidP="002A2206">
      <w:r>
        <w:rPr>
          <w:noProof/>
          <w:lang w:eastAsia="en-US"/>
        </w:rPr>
        <w:drawing>
          <wp:inline distT="0" distB="0" distL="0" distR="0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C7" w:rsidRDefault="001B1A76" w:rsidP="00B224C7">
      <w:pPr>
        <w:pStyle w:val="Heading1"/>
      </w:pPr>
      <w:r>
        <w:lastRenderedPageBreak/>
        <w:t>3: Plot</w:t>
      </w:r>
    </w:p>
    <w:p w:rsidR="001B1A76" w:rsidRDefault="00376344" w:rsidP="001B1A76">
      <w:r>
        <w:rPr>
          <w:noProof/>
          <w:lang w:eastAsia="en-US"/>
        </w:rPr>
        <w:drawing>
          <wp:inline distT="0" distB="0" distL="0" distR="0" wp14:anchorId="0F017B6F" wp14:editId="46E902DA">
            <wp:extent cx="5772150" cy="6219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A76" w:rsidRDefault="001B1A76" w:rsidP="001B1A76">
      <w:pPr>
        <w:pStyle w:val="Heading1"/>
      </w:pPr>
      <w:r>
        <w:lastRenderedPageBreak/>
        <w:t>4: Plot</w:t>
      </w:r>
    </w:p>
    <w:p w:rsidR="001B1A76" w:rsidRDefault="00376344" w:rsidP="001B1A76">
      <w:r>
        <w:rPr>
          <w:noProof/>
          <w:lang w:eastAsia="en-US"/>
        </w:rPr>
        <w:drawing>
          <wp:inline distT="0" distB="0" distL="0" distR="0" wp14:anchorId="1F4E4282" wp14:editId="185A3C09">
            <wp:extent cx="5848350" cy="461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A76" w:rsidRDefault="001B1A76" w:rsidP="001B1A76">
      <w:pPr>
        <w:pStyle w:val="Heading1"/>
      </w:pPr>
      <w:r>
        <w:lastRenderedPageBreak/>
        <w:t>6.1: Plot of Choice</w:t>
      </w:r>
    </w:p>
    <w:p w:rsidR="001B1A76" w:rsidRDefault="000B1D02" w:rsidP="001B1A76">
      <w:r>
        <w:rPr>
          <w:noProof/>
          <w:lang w:eastAsia="en-US"/>
        </w:rPr>
        <w:drawing>
          <wp:inline distT="0" distB="0" distL="0" distR="0">
            <wp:extent cx="5943600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6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A76" w:rsidRDefault="001B1A76" w:rsidP="001B1A76">
      <w:pPr>
        <w:pStyle w:val="Heading1"/>
      </w:pPr>
      <w:r>
        <w:lastRenderedPageBreak/>
        <w:t>6.2: Plot</w:t>
      </w:r>
    </w:p>
    <w:p w:rsidR="001B1A76" w:rsidRDefault="000B1D02" w:rsidP="001B1A76">
      <w:r>
        <w:rPr>
          <w:noProof/>
          <w:lang w:eastAsia="en-US"/>
        </w:rPr>
        <w:drawing>
          <wp:inline distT="0" distB="0" distL="0" distR="0">
            <wp:extent cx="5943600" cy="4756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ot6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A76" w:rsidRDefault="001B1A76" w:rsidP="001B1A76">
      <w:pPr>
        <w:pStyle w:val="Heading1"/>
      </w:pPr>
      <w:r>
        <w:lastRenderedPageBreak/>
        <w:t>6.4: The Spread-Location Plot</w:t>
      </w:r>
    </w:p>
    <w:p w:rsidR="001B1A76" w:rsidRDefault="000B1D02" w:rsidP="001B1A76">
      <w:r>
        <w:rPr>
          <w:noProof/>
          <w:lang w:eastAsia="en-US"/>
        </w:rPr>
        <w:drawing>
          <wp:inline distT="0" distB="0" distL="0" distR="0">
            <wp:extent cx="5943600" cy="594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ot6.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A76" w:rsidRDefault="001B1A76" w:rsidP="001B1A76">
      <w:pPr>
        <w:pStyle w:val="Heading1"/>
      </w:pPr>
      <w:r>
        <w:lastRenderedPageBreak/>
        <w:t>6.5: The detrended partial residual plot for adjusted tensile strength</w:t>
      </w:r>
    </w:p>
    <w:p w:rsidR="001B1A76" w:rsidRDefault="000B1D02" w:rsidP="001B1A76">
      <w:r>
        <w:rPr>
          <w:noProof/>
          <w:lang w:eastAsia="en-US"/>
        </w:rPr>
        <w:drawing>
          <wp:inline distT="0" distB="0" distL="0" distR="0">
            <wp:extent cx="5848350" cy="4610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ot6.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A76" w:rsidRDefault="001B1A76" w:rsidP="001B1A76">
      <w:pPr>
        <w:pStyle w:val="Heading1"/>
      </w:pPr>
      <w:r>
        <w:lastRenderedPageBreak/>
        <w:t>7.3: A draped wireframs plot, your choice and the contour plot</w:t>
      </w:r>
    </w:p>
    <w:p w:rsidR="001B1A76" w:rsidRDefault="000B1D02" w:rsidP="001B1A76">
      <w:r>
        <w:rPr>
          <w:noProof/>
          <w:lang w:eastAsia="en-US"/>
        </w:rPr>
        <w:lastRenderedPageBreak/>
        <w:drawing>
          <wp:inline distT="0" distB="0" distL="0" distR="0" wp14:anchorId="647F09F2" wp14:editId="78AD8511">
            <wp:extent cx="5943600" cy="594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lot7.3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lastRenderedPageBreak/>
        <w:drawing>
          <wp:inline distT="0" distB="0" distL="0" distR="0" wp14:anchorId="08EF7087" wp14:editId="64BC97C6">
            <wp:extent cx="5943600" cy="5943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lot7.3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A76" w:rsidRDefault="001B1A76" w:rsidP="001B1A76">
      <w:pPr>
        <w:pStyle w:val="Heading1"/>
      </w:pPr>
      <w:r>
        <w:lastRenderedPageBreak/>
        <w:t>8: The coplot of abrasion loss vs. Tensile strength given hardness</w:t>
      </w:r>
    </w:p>
    <w:p w:rsidR="00F935B9" w:rsidRPr="00F935B9" w:rsidRDefault="000B1D02" w:rsidP="00F935B9">
      <w:r>
        <w:rPr>
          <w:noProof/>
          <w:lang w:eastAsia="en-US"/>
        </w:rPr>
        <w:drawing>
          <wp:inline distT="0" distB="0" distL="0" distR="0" wp14:anchorId="2B0DD84B" wp14:editId="4D2F86C5">
            <wp:extent cx="5848350" cy="4610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lot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D02" w:rsidRDefault="000B1D02">
      <w:r>
        <w:br w:type="page"/>
      </w:r>
    </w:p>
    <w:p w:rsidR="000B1D02" w:rsidRDefault="000B1D02" w:rsidP="000B1D02">
      <w:pPr>
        <w:pStyle w:val="Title"/>
      </w:pPr>
      <w:r>
        <w:lastRenderedPageBreak/>
        <w:t>Homework: Hitters</w:t>
      </w:r>
    </w:p>
    <w:p w:rsidR="000B1D02" w:rsidRDefault="000B1D02" w:rsidP="000B1D02">
      <w:r>
        <w:t>Due: Plots 2.1 and 2.3</w:t>
      </w:r>
    </w:p>
    <w:p w:rsidR="000B1D02" w:rsidRDefault="000B1D02" w:rsidP="000B1D02">
      <w:pPr>
        <w:pStyle w:val="Heading1"/>
      </w:pPr>
      <w:r>
        <w:t>2.1:</w:t>
      </w:r>
    </w:p>
    <w:p w:rsidR="000B1D02" w:rsidRDefault="00872265" w:rsidP="000B1D02">
      <w:r>
        <w:rPr>
          <w:noProof/>
          <w:lang w:eastAsia="en-US"/>
        </w:rPr>
        <w:drawing>
          <wp:inline distT="0" distB="0" distL="0" distR="0">
            <wp:extent cx="5486400" cy="5486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it2.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D02" w:rsidRDefault="000B1D02" w:rsidP="000B1D02">
      <w:pPr>
        <w:pStyle w:val="Heading1"/>
      </w:pPr>
      <w:r>
        <w:t>2.3:</w:t>
      </w:r>
    </w:p>
    <w:p w:rsidR="00872265" w:rsidRDefault="00872265" w:rsidP="000B1D02"/>
    <w:p w:rsidR="000B1D02" w:rsidRPr="00872265" w:rsidRDefault="00872265" w:rsidP="00872265">
      <w:pPr>
        <w:tabs>
          <w:tab w:val="left" w:pos="3684"/>
        </w:tabs>
      </w:pPr>
      <w:r>
        <w:lastRenderedPageBreak/>
        <w:tab/>
      </w:r>
      <w:r>
        <w:rPr>
          <w:noProof/>
          <w:lang w:eastAsia="en-US"/>
        </w:rPr>
        <w:drawing>
          <wp:inline distT="0" distB="0" distL="0" distR="0" wp14:anchorId="0351CE06" wp14:editId="74597ECA">
            <wp:extent cx="5486400" cy="5486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it2.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1D02" w:rsidRPr="0087226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D71" w:rsidRDefault="00D82D71" w:rsidP="00C87771">
      <w:pPr>
        <w:spacing w:after="0" w:line="240" w:lineRule="auto"/>
      </w:pPr>
      <w:r>
        <w:separator/>
      </w:r>
    </w:p>
  </w:endnote>
  <w:endnote w:type="continuationSeparator" w:id="0">
    <w:p w:rsidR="00D82D71" w:rsidRDefault="00D82D71" w:rsidP="00C87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ZYaoTi">
    <w:altName w:val="方正姚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D71" w:rsidRDefault="00D82D71" w:rsidP="00C87771">
      <w:pPr>
        <w:spacing w:after="0" w:line="240" w:lineRule="auto"/>
      </w:pPr>
      <w:r>
        <w:separator/>
      </w:r>
    </w:p>
  </w:footnote>
  <w:footnote w:type="continuationSeparator" w:id="0">
    <w:p w:rsidR="00D82D71" w:rsidRDefault="00D82D71" w:rsidP="00C877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374B80"/>
    <w:multiLevelType w:val="hybridMultilevel"/>
    <w:tmpl w:val="1F6CFCD4"/>
    <w:lvl w:ilvl="0" w:tplc="845C4E38">
      <w:start w:val="3"/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4C7"/>
    <w:rsid w:val="0001343F"/>
    <w:rsid w:val="00092191"/>
    <w:rsid w:val="000B1D02"/>
    <w:rsid w:val="000C67FA"/>
    <w:rsid w:val="001602BB"/>
    <w:rsid w:val="001B1A76"/>
    <w:rsid w:val="002932CF"/>
    <w:rsid w:val="002A2206"/>
    <w:rsid w:val="0034637B"/>
    <w:rsid w:val="00376344"/>
    <w:rsid w:val="0042416E"/>
    <w:rsid w:val="00494A03"/>
    <w:rsid w:val="00691D90"/>
    <w:rsid w:val="00694E72"/>
    <w:rsid w:val="006D0BA7"/>
    <w:rsid w:val="006E780C"/>
    <w:rsid w:val="006F7AD7"/>
    <w:rsid w:val="00723D1E"/>
    <w:rsid w:val="007C6E97"/>
    <w:rsid w:val="008069D4"/>
    <w:rsid w:val="00872265"/>
    <w:rsid w:val="008B38DE"/>
    <w:rsid w:val="00A55C25"/>
    <w:rsid w:val="00B0514C"/>
    <w:rsid w:val="00B224C7"/>
    <w:rsid w:val="00C0187B"/>
    <w:rsid w:val="00C87771"/>
    <w:rsid w:val="00D82D71"/>
    <w:rsid w:val="00D83875"/>
    <w:rsid w:val="00DB41CB"/>
    <w:rsid w:val="00E37C70"/>
    <w:rsid w:val="00E74C2E"/>
    <w:rsid w:val="00EA15EF"/>
    <w:rsid w:val="00EB581D"/>
    <w:rsid w:val="00F00FE0"/>
    <w:rsid w:val="00F935B9"/>
    <w:rsid w:val="00FF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790BF-37E4-41F5-ADB4-A51973198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B9BD5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5B9BD5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5B9BD5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7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771"/>
  </w:style>
  <w:style w:type="paragraph" w:styleId="Footer">
    <w:name w:val="footer"/>
    <w:basedOn w:val="Normal"/>
    <w:link w:val="FooterChar"/>
    <w:uiPriority w:val="99"/>
    <w:unhideWhenUsed/>
    <w:rsid w:val="00C87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_000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</Template>
  <TotalTime>20</TotalTime>
  <Pages>13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Christine Harvey</dc:creator>
  <cp:keywords/>
  <cp:lastModifiedBy>Christine Harvey</cp:lastModifiedBy>
  <cp:revision>5</cp:revision>
  <dcterms:created xsi:type="dcterms:W3CDTF">2014-10-28T00:52:00Z</dcterms:created>
  <dcterms:modified xsi:type="dcterms:W3CDTF">2014-10-28T01:13:00Z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