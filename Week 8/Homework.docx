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D7" w:rsidRDefault="00EA15EF" w:rsidP="00694E72">
      <w:pPr>
        <w:pStyle w:val="Title"/>
      </w:pPr>
      <w:r>
        <w:t>Homework</w:t>
      </w:r>
      <w:r w:rsidR="00B224C7">
        <w:t xml:space="preserve">: </w:t>
      </w:r>
      <w:r w:rsidR="006E3F50">
        <w:t>Confident Class Map Examples</w:t>
      </w:r>
    </w:p>
    <w:p w:rsidR="00694E72" w:rsidRDefault="00C0187B" w:rsidP="00694E72">
      <w:r>
        <w:t xml:space="preserve">Due:  </w:t>
      </w:r>
      <w:r w:rsidR="006E3F50">
        <w:t>6</w:t>
      </w:r>
      <w:r w:rsidR="001B1A76">
        <w:t xml:space="preserve"> points</w:t>
      </w:r>
    </w:p>
    <w:p w:rsidR="006E3F50" w:rsidRDefault="006E3F50" w:rsidP="006E3F50">
      <w:pPr>
        <w:pStyle w:val="Heading1"/>
      </w:pPr>
      <w:r w:rsidRPr="006E3F50">
        <w:t>Section 1.2 Your preferred plot</w:t>
      </w:r>
    </w:p>
    <w:p w:rsidR="006E3F50" w:rsidRPr="006E3F50" w:rsidRDefault="006E3F50" w:rsidP="006E3F50">
      <w:r>
        <w:rPr>
          <w:noProof/>
          <w:lang w:eastAsia="en-US"/>
        </w:rPr>
        <w:drawing>
          <wp:inline distT="0" distB="0" distL="0" distR="0">
            <wp:extent cx="59436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50" w:rsidRDefault="006E3F50" w:rsidP="006E3F50">
      <w:pPr>
        <w:pStyle w:val="Heading1"/>
      </w:pPr>
      <w:r w:rsidRPr="006E3F50">
        <w:lastRenderedPageBreak/>
        <w:t>Section 2  Plot and one more</w:t>
      </w:r>
      <w:r>
        <w:t xml:space="preserve"> </w:t>
      </w:r>
      <w:r w:rsidRPr="006E3F50">
        <w:t>where you have select one or two of the other comparison columns in the data frame</w:t>
      </w:r>
    </w:p>
    <w:p w:rsidR="006E3F50" w:rsidRPr="006E3F50" w:rsidRDefault="00922943" w:rsidP="006E3F50">
      <w:r>
        <w:rPr>
          <w:noProof/>
          <w:lang w:eastAsia="en-US"/>
        </w:rPr>
        <w:lastRenderedPageBreak/>
        <w:drawing>
          <wp:inline distT="0" distB="0" distL="0" distR="0">
            <wp:extent cx="5943600" cy="475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5943600" cy="4754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50" w:rsidRDefault="006E3F50" w:rsidP="006E3F50">
      <w:pPr>
        <w:pStyle w:val="Heading1"/>
      </w:pPr>
      <w:r w:rsidRPr="006E3F50">
        <w:t>Section 3: Preferred plot from 3</w:t>
      </w:r>
      <w:r>
        <w:t xml:space="preserve">, </w:t>
      </w:r>
      <w:r w:rsidRPr="006E3F50">
        <w:t>Indicate why you preferred it or if picked one but did not have a</w:t>
      </w:r>
      <w:r>
        <w:t xml:space="preserve"> </w:t>
      </w:r>
      <w:r w:rsidRPr="006E3F50">
        <w:t xml:space="preserve">preference </w:t>
      </w:r>
    </w:p>
    <w:p w:rsidR="006E3F50" w:rsidRDefault="00922943" w:rsidP="006E3F50">
      <w:r>
        <w:t xml:space="preserve">I chose the second plot with the legend label on the same line as the </w:t>
      </w:r>
      <w:r w:rsidR="00A5396C">
        <w:t>legend colors.  I think this makes it more clear, that the text is part of the label.</w:t>
      </w:r>
    </w:p>
    <w:p w:rsidR="00A5396C" w:rsidRPr="006E3F50" w:rsidRDefault="00A5396C" w:rsidP="006E3F50">
      <w:r>
        <w:rPr>
          <w:noProof/>
          <w:lang w:eastAsia="en-US"/>
        </w:rPr>
        <w:lastRenderedPageBreak/>
        <w:drawing>
          <wp:inline distT="0" distB="0" distL="0" distR="0">
            <wp:extent cx="5943600" cy="4754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lo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02" w:rsidRDefault="006E3F50" w:rsidP="006E3F50">
      <w:pPr>
        <w:pStyle w:val="Heading1"/>
      </w:pPr>
      <w:r w:rsidRPr="006E3F50">
        <w:lastRenderedPageBreak/>
        <w:t xml:space="preserve">Section 4: one plot, you choice </w:t>
      </w:r>
    </w:p>
    <w:p w:rsidR="006E3F50" w:rsidRPr="006E3F50" w:rsidRDefault="00A5396C" w:rsidP="006E3F50">
      <w:bookmarkStart w:id="0" w:name="_GoBack"/>
      <w:r>
        <w:rPr>
          <w:noProof/>
          <w:lang w:eastAsia="en-US"/>
        </w:rPr>
        <w:drawing>
          <wp:inline distT="0" distB="0" distL="0" distR="0">
            <wp:extent cx="5943600" cy="4754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ot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3F50" w:rsidRPr="006E3F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1A1" w:rsidRDefault="00BC01A1" w:rsidP="00C87771">
      <w:pPr>
        <w:spacing w:after="0" w:line="240" w:lineRule="auto"/>
      </w:pPr>
      <w:r>
        <w:separator/>
      </w:r>
    </w:p>
  </w:endnote>
  <w:endnote w:type="continuationSeparator" w:id="0">
    <w:p w:rsidR="00BC01A1" w:rsidRDefault="00BC01A1" w:rsidP="00C8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1A1" w:rsidRDefault="00BC01A1" w:rsidP="00C87771">
      <w:pPr>
        <w:spacing w:after="0" w:line="240" w:lineRule="auto"/>
      </w:pPr>
      <w:r>
        <w:separator/>
      </w:r>
    </w:p>
  </w:footnote>
  <w:footnote w:type="continuationSeparator" w:id="0">
    <w:p w:rsidR="00BC01A1" w:rsidRDefault="00BC01A1" w:rsidP="00C87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74B80"/>
    <w:multiLevelType w:val="hybridMultilevel"/>
    <w:tmpl w:val="1F6CFCD4"/>
    <w:lvl w:ilvl="0" w:tplc="845C4E38">
      <w:start w:val="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C7"/>
    <w:rsid w:val="0001343F"/>
    <w:rsid w:val="00092191"/>
    <w:rsid w:val="000B1D02"/>
    <w:rsid w:val="000C67FA"/>
    <w:rsid w:val="001602BB"/>
    <w:rsid w:val="001B1A76"/>
    <w:rsid w:val="002932CF"/>
    <w:rsid w:val="002A2206"/>
    <w:rsid w:val="0034637B"/>
    <w:rsid w:val="00376344"/>
    <w:rsid w:val="0042416E"/>
    <w:rsid w:val="00494A03"/>
    <w:rsid w:val="00691D90"/>
    <w:rsid w:val="00694E72"/>
    <w:rsid w:val="006D0BA7"/>
    <w:rsid w:val="006E3F50"/>
    <w:rsid w:val="006E780C"/>
    <w:rsid w:val="006F7AD7"/>
    <w:rsid w:val="00723D1E"/>
    <w:rsid w:val="007C6E97"/>
    <w:rsid w:val="008069D4"/>
    <w:rsid w:val="00872265"/>
    <w:rsid w:val="008B38DE"/>
    <w:rsid w:val="00922943"/>
    <w:rsid w:val="00A5396C"/>
    <w:rsid w:val="00A55C25"/>
    <w:rsid w:val="00B0514C"/>
    <w:rsid w:val="00B224C7"/>
    <w:rsid w:val="00BC01A1"/>
    <w:rsid w:val="00C0187B"/>
    <w:rsid w:val="00C87771"/>
    <w:rsid w:val="00D82D71"/>
    <w:rsid w:val="00D83875"/>
    <w:rsid w:val="00DB41CB"/>
    <w:rsid w:val="00E37C70"/>
    <w:rsid w:val="00E74C2E"/>
    <w:rsid w:val="00EA15EF"/>
    <w:rsid w:val="00EB581D"/>
    <w:rsid w:val="00F00FE0"/>
    <w:rsid w:val="00F935B9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90BF-37E4-41F5-ADB4-A5197319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B9BD5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71"/>
  </w:style>
  <w:style w:type="paragraph" w:styleId="Footer">
    <w:name w:val="footer"/>
    <w:basedOn w:val="Normal"/>
    <w:link w:val="FooterChar"/>
    <w:uiPriority w:val="99"/>
    <w:unhideWhenUsed/>
    <w:rsid w:val="00C8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_000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24</TotalTime>
  <Pages>6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Harvey</dc:creator>
  <cp:keywords/>
  <cp:lastModifiedBy>Christine Harvey</cp:lastModifiedBy>
  <cp:revision>3</cp:revision>
  <dcterms:created xsi:type="dcterms:W3CDTF">2014-12-03T23:11:00Z</dcterms:created>
  <dcterms:modified xsi:type="dcterms:W3CDTF">2014-12-03T23:34:00Z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